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8F" w:rsidRPr="00F3403D" w:rsidRDefault="00B41240">
      <w:pPr>
        <w:rPr>
          <w:b/>
          <w:sz w:val="28"/>
          <w:szCs w:val="28"/>
        </w:rPr>
      </w:pPr>
      <w:r w:rsidRPr="00D723CC">
        <w:rPr>
          <w:b/>
          <w:sz w:val="28"/>
          <w:szCs w:val="28"/>
          <w:u w:val="single"/>
        </w:rPr>
        <w:t>Database Design</w:t>
      </w:r>
      <w:r w:rsidR="00D661A5" w:rsidRPr="00D723CC">
        <w:rPr>
          <w:b/>
          <w:sz w:val="28"/>
          <w:szCs w:val="28"/>
          <w:u w:val="single"/>
        </w:rPr>
        <w:t xml:space="preserve"> – </w:t>
      </w:r>
      <w:r w:rsidR="00BE6447">
        <w:rPr>
          <w:b/>
          <w:sz w:val="28"/>
          <w:szCs w:val="28"/>
          <w:u w:val="single"/>
        </w:rPr>
        <w:t>Final</w:t>
      </w:r>
      <w:r w:rsidR="00D661A5" w:rsidRPr="00D723CC">
        <w:rPr>
          <w:b/>
          <w:sz w:val="28"/>
          <w:szCs w:val="28"/>
          <w:u w:val="single"/>
        </w:rPr>
        <w:t xml:space="preserve"> </w:t>
      </w:r>
      <w:r w:rsidR="00663909">
        <w:rPr>
          <w:b/>
          <w:sz w:val="28"/>
          <w:szCs w:val="28"/>
          <w:u w:val="single"/>
        </w:rPr>
        <w:t xml:space="preserve">Spring </w:t>
      </w:r>
      <w:r w:rsidR="00D661A5" w:rsidRPr="00D723CC">
        <w:rPr>
          <w:b/>
          <w:sz w:val="28"/>
          <w:szCs w:val="28"/>
          <w:u w:val="single"/>
        </w:rPr>
        <w:t>201</w:t>
      </w:r>
      <w:r w:rsidR="00663909">
        <w:rPr>
          <w:b/>
          <w:sz w:val="28"/>
          <w:szCs w:val="28"/>
          <w:u w:val="single"/>
        </w:rPr>
        <w:t xml:space="preserve">9 </w:t>
      </w:r>
      <w:r w:rsidR="00D806A9">
        <w:rPr>
          <w:b/>
          <w:sz w:val="28"/>
          <w:szCs w:val="28"/>
          <w:u w:val="single"/>
        </w:rPr>
        <w:t>(</w:t>
      </w:r>
      <w:proofErr w:type="spellStart"/>
      <w:r w:rsidR="00D806A9">
        <w:rPr>
          <w:b/>
          <w:sz w:val="28"/>
          <w:szCs w:val="28"/>
          <w:u w:val="single"/>
        </w:rPr>
        <w:t>ver</w:t>
      </w:r>
      <w:proofErr w:type="spellEnd"/>
      <w:r w:rsidR="00D806A9">
        <w:rPr>
          <w:b/>
          <w:sz w:val="28"/>
          <w:szCs w:val="28"/>
          <w:u w:val="single"/>
        </w:rPr>
        <w:t xml:space="preserve"> </w:t>
      </w:r>
      <w:r w:rsidR="00664B32">
        <w:rPr>
          <w:b/>
          <w:sz w:val="28"/>
          <w:szCs w:val="28"/>
          <w:u w:val="single"/>
        </w:rPr>
        <w:t>C</w:t>
      </w:r>
      <w:r w:rsidR="00D806A9">
        <w:rPr>
          <w:b/>
          <w:sz w:val="28"/>
          <w:szCs w:val="28"/>
          <w:u w:val="single"/>
        </w:rPr>
        <w:t>)</w:t>
      </w:r>
      <w:r w:rsidR="00F3403D">
        <w:rPr>
          <w:b/>
          <w:sz w:val="28"/>
          <w:szCs w:val="28"/>
        </w:rPr>
        <w:tab/>
      </w:r>
      <w:r w:rsidR="00F3403D">
        <w:rPr>
          <w:b/>
          <w:sz w:val="28"/>
          <w:szCs w:val="28"/>
        </w:rPr>
        <w:tab/>
      </w:r>
      <w:r w:rsidR="00F3403D">
        <w:rPr>
          <w:b/>
          <w:sz w:val="28"/>
          <w:szCs w:val="28"/>
        </w:rPr>
        <w:tab/>
      </w:r>
      <w:r w:rsidR="00F3403D">
        <w:rPr>
          <w:b/>
          <w:sz w:val="28"/>
          <w:szCs w:val="28"/>
        </w:rPr>
        <w:tab/>
      </w:r>
      <w:r w:rsidR="00F3403D">
        <w:rPr>
          <w:b/>
          <w:sz w:val="28"/>
          <w:szCs w:val="28"/>
        </w:rPr>
        <w:tab/>
        <w:t>/</w:t>
      </w:r>
      <w:r w:rsidR="003E0B82">
        <w:rPr>
          <w:b/>
          <w:sz w:val="28"/>
          <w:szCs w:val="28"/>
        </w:rPr>
        <w:t>40</w:t>
      </w:r>
    </w:p>
    <w:p w:rsidR="00D661A5" w:rsidRPr="00D723CC" w:rsidRDefault="00D723CC">
      <w:pPr>
        <w:rPr>
          <w:b/>
        </w:rPr>
      </w:pPr>
      <w:r w:rsidRPr="00D723CC">
        <w:rPr>
          <w:b/>
        </w:rPr>
        <w:t>(Submit the query only, not the results</w:t>
      </w:r>
      <w:r w:rsidR="000B0B3A">
        <w:rPr>
          <w:b/>
        </w:rPr>
        <w:t>.  2 Documents will be submitted</w:t>
      </w:r>
      <w:r w:rsidRPr="00D723CC">
        <w:rPr>
          <w:b/>
        </w:rPr>
        <w:t>)</w:t>
      </w:r>
    </w:p>
    <w:p w:rsidR="00D661A5" w:rsidRDefault="00D661A5">
      <w:r w:rsidRPr="00DF496F">
        <w:rPr>
          <w:b/>
        </w:rPr>
        <w:t>Name:</w:t>
      </w:r>
      <w:r w:rsidR="00813CE3">
        <w:t xml:space="preserve"> </w:t>
      </w:r>
    </w:p>
    <w:p w:rsidR="00DF496F" w:rsidRDefault="00DF496F">
      <w:r w:rsidRPr="00937DBA">
        <w:rPr>
          <w:b/>
        </w:rPr>
        <w:t>ID:</w:t>
      </w:r>
      <w:r w:rsidR="00937DBA">
        <w:t xml:space="preserve"> </w:t>
      </w:r>
    </w:p>
    <w:p w:rsidR="00D661A5" w:rsidRPr="001D3063" w:rsidRDefault="00157B5F" w:rsidP="00D661A5">
      <w:pPr>
        <w:rPr>
          <w:b/>
        </w:rPr>
      </w:pPr>
      <w:r w:rsidRPr="001D3063">
        <w:rPr>
          <w:b/>
        </w:rPr>
        <w:t xml:space="preserve">This test will use the </w:t>
      </w:r>
      <w:proofErr w:type="gramStart"/>
      <w:r w:rsidR="00EC49CB" w:rsidRPr="00EC49CB">
        <w:rPr>
          <w:b/>
        </w:rPr>
        <w:t>om</w:t>
      </w:r>
      <w:proofErr w:type="gramEnd"/>
      <w:r w:rsidRPr="001D3063">
        <w:rPr>
          <w:b/>
        </w:rPr>
        <w:t xml:space="preserve"> </w:t>
      </w:r>
      <w:bookmarkStart w:id="0" w:name="_GoBack"/>
      <w:r w:rsidRPr="001D3063">
        <w:rPr>
          <w:b/>
        </w:rPr>
        <w:t>database</w:t>
      </w:r>
      <w:bookmarkEnd w:id="0"/>
    </w:p>
    <w:p w:rsidR="004C5715" w:rsidRDefault="00157B5F">
      <w:pPr>
        <w:rPr>
          <w:b/>
        </w:rPr>
      </w:pPr>
      <w:r w:rsidRPr="004C5715">
        <w:rPr>
          <w:b/>
        </w:rPr>
        <w:t>1</w:t>
      </w:r>
      <w:r w:rsidR="00D661A5">
        <w:t xml:space="preserve"> – </w:t>
      </w:r>
      <w:r>
        <w:rPr>
          <w:b/>
        </w:rPr>
        <w:t xml:space="preserve">Use a correlated </w:t>
      </w:r>
      <w:r w:rsidR="001D3063">
        <w:rPr>
          <w:b/>
        </w:rPr>
        <w:t>sub</w:t>
      </w:r>
      <w:r>
        <w:rPr>
          <w:b/>
        </w:rPr>
        <w:t xml:space="preserve">query to return one row per </w:t>
      </w:r>
      <w:r w:rsidR="004C5715">
        <w:rPr>
          <w:b/>
        </w:rPr>
        <w:t>customer</w:t>
      </w:r>
      <w:r>
        <w:rPr>
          <w:b/>
        </w:rPr>
        <w:t xml:space="preserve">, representing the </w:t>
      </w:r>
      <w:r w:rsidR="004C5715">
        <w:rPr>
          <w:b/>
        </w:rPr>
        <w:t>customer</w:t>
      </w:r>
      <w:r>
        <w:rPr>
          <w:b/>
        </w:rPr>
        <w:t xml:space="preserve">’s oldest </w:t>
      </w:r>
      <w:r w:rsidR="004C5715">
        <w:rPr>
          <w:b/>
        </w:rPr>
        <w:t>order</w:t>
      </w:r>
      <w:r>
        <w:rPr>
          <w:b/>
        </w:rPr>
        <w:t xml:space="preserve"> (the one with the earliest date</w:t>
      </w:r>
      <w:proofErr w:type="gramStart"/>
      <w:r>
        <w:rPr>
          <w:b/>
        </w:rPr>
        <w:t>)</w:t>
      </w:r>
      <w:r w:rsidR="004C5715">
        <w:rPr>
          <w:b/>
        </w:rPr>
        <w:t>(</w:t>
      </w:r>
      <w:proofErr w:type="gramEnd"/>
      <w:r w:rsidR="004C5715">
        <w:rPr>
          <w:b/>
        </w:rPr>
        <w:t>4)</w:t>
      </w:r>
      <w:r>
        <w:rPr>
          <w:b/>
        </w:rPr>
        <w:t xml:space="preserve">. </w:t>
      </w:r>
    </w:p>
    <w:p w:rsidR="004C5715" w:rsidRDefault="00157B5F">
      <w:pPr>
        <w:rPr>
          <w:b/>
        </w:rPr>
      </w:pPr>
      <w:r>
        <w:rPr>
          <w:b/>
        </w:rPr>
        <w:t xml:space="preserve"> Each row should include these four columns: </w:t>
      </w:r>
      <w:r w:rsidR="004C5715">
        <w:rPr>
          <w:b/>
        </w:rPr>
        <w:t>customer</w:t>
      </w:r>
      <w:r w:rsidR="00664B32">
        <w:rPr>
          <w:b/>
        </w:rPr>
        <w:t xml:space="preserve"> </w:t>
      </w:r>
      <w:r>
        <w:rPr>
          <w:b/>
        </w:rPr>
        <w:t xml:space="preserve">name, </w:t>
      </w:r>
      <w:r w:rsidR="004C5715">
        <w:rPr>
          <w:b/>
        </w:rPr>
        <w:t>order</w:t>
      </w:r>
      <w:r w:rsidR="00664B32">
        <w:rPr>
          <w:b/>
        </w:rPr>
        <w:t xml:space="preserve"> </w:t>
      </w:r>
      <w:r>
        <w:rPr>
          <w:b/>
        </w:rPr>
        <w:t xml:space="preserve">number, </w:t>
      </w:r>
      <w:r w:rsidR="004C5715">
        <w:rPr>
          <w:b/>
        </w:rPr>
        <w:t>order</w:t>
      </w:r>
      <w:r w:rsidR="00664B32">
        <w:rPr>
          <w:b/>
        </w:rPr>
        <w:t xml:space="preserve"> </w:t>
      </w:r>
      <w:r>
        <w:rPr>
          <w:b/>
        </w:rPr>
        <w:t xml:space="preserve">date and </w:t>
      </w:r>
      <w:r w:rsidR="00EC49CB">
        <w:rPr>
          <w:b/>
        </w:rPr>
        <w:t xml:space="preserve">total </w:t>
      </w:r>
      <w:r w:rsidR="004C5715">
        <w:rPr>
          <w:b/>
        </w:rPr>
        <w:t xml:space="preserve">order </w:t>
      </w:r>
      <w:r w:rsidR="00EC49CB">
        <w:rPr>
          <w:b/>
        </w:rPr>
        <w:t>quantity</w:t>
      </w:r>
      <w:r w:rsidR="004C5715">
        <w:rPr>
          <w:b/>
        </w:rPr>
        <w:t xml:space="preserve"> (2)</w:t>
      </w:r>
      <w:r>
        <w:rPr>
          <w:b/>
        </w:rPr>
        <w:t xml:space="preserve">. </w:t>
      </w:r>
    </w:p>
    <w:p w:rsidR="00D661A5" w:rsidRDefault="004C5715">
      <w:pPr>
        <w:rPr>
          <w:b/>
        </w:rPr>
      </w:pPr>
      <w:r>
        <w:rPr>
          <w:b/>
        </w:rPr>
        <w:t xml:space="preserve">Include only orders with a </w:t>
      </w:r>
      <w:r w:rsidRPr="00EC49CB">
        <w:rPr>
          <w:b/>
          <w:i/>
        </w:rPr>
        <w:t>total</w:t>
      </w:r>
      <w:r w:rsidR="00EC49CB">
        <w:rPr>
          <w:b/>
        </w:rPr>
        <w:t xml:space="preserve"> order quantity</w:t>
      </w:r>
      <w:r>
        <w:rPr>
          <w:b/>
        </w:rPr>
        <w:t xml:space="preserve"> greater than </w:t>
      </w:r>
      <w:r w:rsidR="00EC49CB">
        <w:rPr>
          <w:b/>
        </w:rPr>
        <w:t>1</w:t>
      </w:r>
      <w:r>
        <w:rPr>
          <w:b/>
        </w:rPr>
        <w:t xml:space="preserve"> (4)</w:t>
      </w:r>
    </w:p>
    <w:p w:rsidR="004C5715" w:rsidRDefault="004C5715">
      <w:pPr>
        <w:rPr>
          <w:b/>
        </w:rPr>
      </w:pPr>
      <w:r>
        <w:rPr>
          <w:b/>
        </w:rPr>
        <w:t xml:space="preserve">(Hint: You need to use 3 tables; customers, orders and </w:t>
      </w:r>
      <w:proofErr w:type="spellStart"/>
      <w:r>
        <w:rPr>
          <w:b/>
        </w:rPr>
        <w:t>order_</w:t>
      </w:r>
      <w:r w:rsidR="00EC49CB">
        <w:rPr>
          <w:b/>
        </w:rPr>
        <w:t>details</w:t>
      </w:r>
      <w:proofErr w:type="spellEnd"/>
      <w:r>
        <w:rPr>
          <w:b/>
        </w:rPr>
        <w:t>)</w:t>
      </w:r>
    </w:p>
    <w:p w:rsidR="001D3063" w:rsidRDefault="001D3063">
      <w:pPr>
        <w:rPr>
          <w:b/>
        </w:rPr>
      </w:pPr>
      <w:r>
        <w:rPr>
          <w:b/>
        </w:rPr>
        <w:t>Query:</w:t>
      </w:r>
    </w:p>
    <w:p w:rsidR="001D3063" w:rsidRDefault="001D3063">
      <w:pPr>
        <w:rPr>
          <w:b/>
        </w:rPr>
      </w:pPr>
    </w:p>
    <w:p w:rsidR="001D3063" w:rsidRDefault="001D3063">
      <w:pPr>
        <w:rPr>
          <w:b/>
        </w:rPr>
      </w:pPr>
    </w:p>
    <w:p w:rsidR="001D3063" w:rsidRDefault="001D3063">
      <w:pPr>
        <w:rPr>
          <w:b/>
        </w:rPr>
      </w:pPr>
    </w:p>
    <w:p w:rsidR="001D3063" w:rsidRDefault="001D3063">
      <w:pPr>
        <w:rPr>
          <w:b/>
        </w:rPr>
      </w:pPr>
    </w:p>
    <w:p w:rsidR="001D3063" w:rsidRDefault="001D3063"/>
    <w:p w:rsidR="00D661A5" w:rsidRDefault="00157B5F" w:rsidP="00157B5F">
      <w:pPr>
        <w:spacing w:after="0"/>
        <w:rPr>
          <w:b/>
        </w:rPr>
      </w:pPr>
      <w:r>
        <w:t>2</w:t>
      </w:r>
      <w:r w:rsidR="00D661A5">
        <w:t xml:space="preserve"> </w:t>
      </w:r>
      <w:r w:rsidR="00D723CC">
        <w:t>–</w:t>
      </w:r>
      <w:r w:rsidR="00D661A5">
        <w:t xml:space="preserve"> </w:t>
      </w:r>
      <w:r>
        <w:rPr>
          <w:b/>
        </w:rPr>
        <w:t xml:space="preserve">Write a SELECT statement that returns these columns from the </w:t>
      </w:r>
      <w:proofErr w:type="spellStart"/>
      <w:r w:rsidR="004C5715">
        <w:rPr>
          <w:b/>
        </w:rPr>
        <w:t>order_</w:t>
      </w:r>
      <w:r w:rsidR="00EC49CB">
        <w:rPr>
          <w:b/>
        </w:rPr>
        <w:t>details</w:t>
      </w:r>
      <w:proofErr w:type="spellEnd"/>
      <w:r>
        <w:rPr>
          <w:b/>
        </w:rPr>
        <w:t xml:space="preserve"> table:</w:t>
      </w:r>
    </w:p>
    <w:p w:rsidR="00157B5F" w:rsidRDefault="00157B5F" w:rsidP="00157B5F">
      <w:pPr>
        <w:spacing w:after="0"/>
        <w:rPr>
          <w:b/>
        </w:rPr>
      </w:pPr>
      <w:r>
        <w:rPr>
          <w:b/>
        </w:rPr>
        <w:tab/>
        <w:t xml:space="preserve">-The </w:t>
      </w:r>
      <w:proofErr w:type="spellStart"/>
      <w:r w:rsidR="00EC49CB">
        <w:rPr>
          <w:b/>
        </w:rPr>
        <w:t>order_qty</w:t>
      </w:r>
      <w:proofErr w:type="spellEnd"/>
      <w:r>
        <w:rPr>
          <w:b/>
        </w:rPr>
        <w:t xml:space="preserve"> column</w:t>
      </w:r>
      <w:r w:rsidR="000B0B3A">
        <w:rPr>
          <w:b/>
        </w:rPr>
        <w:t xml:space="preserve"> (1)</w:t>
      </w:r>
    </w:p>
    <w:p w:rsidR="00157B5F" w:rsidRDefault="00157B5F" w:rsidP="00157B5F">
      <w:pPr>
        <w:spacing w:after="0"/>
        <w:ind w:left="720"/>
        <w:rPr>
          <w:b/>
        </w:rPr>
      </w:pPr>
      <w:r>
        <w:rPr>
          <w:b/>
        </w:rPr>
        <w:t xml:space="preserve">-A column that uses the FORMAT function to return the </w:t>
      </w:r>
      <w:proofErr w:type="spellStart"/>
      <w:r w:rsidR="00EC49CB">
        <w:rPr>
          <w:b/>
        </w:rPr>
        <w:t>order_qty</w:t>
      </w:r>
      <w:proofErr w:type="spellEnd"/>
      <w:r w:rsidR="00EC49CB">
        <w:rPr>
          <w:b/>
        </w:rPr>
        <w:t xml:space="preserve"> </w:t>
      </w:r>
      <w:r>
        <w:rPr>
          <w:b/>
        </w:rPr>
        <w:t>column with 1 digit to the right of the decimal point</w:t>
      </w:r>
      <w:r w:rsidR="000B0B3A">
        <w:rPr>
          <w:b/>
        </w:rPr>
        <w:t xml:space="preserve"> (3)</w:t>
      </w:r>
    </w:p>
    <w:p w:rsidR="00157B5F" w:rsidRDefault="00157B5F" w:rsidP="00157B5F">
      <w:pPr>
        <w:spacing w:after="0"/>
        <w:ind w:left="720"/>
        <w:rPr>
          <w:b/>
        </w:rPr>
      </w:pPr>
      <w:r>
        <w:rPr>
          <w:b/>
        </w:rPr>
        <w:t xml:space="preserve">-A column that uses the CONVERT function to return the </w:t>
      </w:r>
      <w:proofErr w:type="spellStart"/>
      <w:r w:rsidR="00EC49CB">
        <w:rPr>
          <w:b/>
        </w:rPr>
        <w:t>order_qty</w:t>
      </w:r>
      <w:proofErr w:type="spellEnd"/>
      <w:r w:rsidR="00EC49CB">
        <w:rPr>
          <w:b/>
        </w:rPr>
        <w:t xml:space="preserve"> </w:t>
      </w:r>
      <w:r>
        <w:rPr>
          <w:b/>
        </w:rPr>
        <w:t>column as an integer</w:t>
      </w:r>
      <w:r w:rsidR="000B0B3A">
        <w:rPr>
          <w:b/>
        </w:rPr>
        <w:t xml:space="preserve"> (3)</w:t>
      </w:r>
    </w:p>
    <w:p w:rsidR="00157B5F" w:rsidRDefault="00157B5F" w:rsidP="00157B5F">
      <w:pPr>
        <w:spacing w:after="0"/>
        <w:ind w:left="720"/>
        <w:rPr>
          <w:b/>
        </w:rPr>
      </w:pPr>
      <w:r>
        <w:rPr>
          <w:b/>
        </w:rPr>
        <w:t xml:space="preserve">-A column that uses the CAST function to return the </w:t>
      </w:r>
      <w:proofErr w:type="spellStart"/>
      <w:r w:rsidR="00EC49CB">
        <w:rPr>
          <w:b/>
        </w:rPr>
        <w:t>order_qty</w:t>
      </w:r>
      <w:proofErr w:type="spellEnd"/>
      <w:r w:rsidR="00EC49CB">
        <w:rPr>
          <w:b/>
        </w:rPr>
        <w:t xml:space="preserve"> </w:t>
      </w:r>
      <w:r>
        <w:rPr>
          <w:b/>
        </w:rPr>
        <w:t>column as an integer</w:t>
      </w:r>
      <w:r w:rsidR="000B0B3A">
        <w:rPr>
          <w:b/>
        </w:rPr>
        <w:t xml:space="preserve"> (3)</w:t>
      </w:r>
    </w:p>
    <w:p w:rsidR="00157B5F" w:rsidRDefault="000B0B3A" w:rsidP="00157B5F">
      <w:pPr>
        <w:spacing w:after="0"/>
      </w:pPr>
      <w:r>
        <w:rPr>
          <w:b/>
        </w:rPr>
        <w:t>Query:</w:t>
      </w:r>
    </w:p>
    <w:p w:rsidR="00157B5F" w:rsidRDefault="00157B5F"/>
    <w:p w:rsidR="000B0B3A" w:rsidRDefault="000B0B3A"/>
    <w:p w:rsidR="00157B5F" w:rsidRDefault="00157B5F"/>
    <w:p w:rsidR="00157B5F" w:rsidRDefault="00157B5F"/>
    <w:p w:rsidR="000B0B3A" w:rsidRDefault="000B0B3A">
      <w:pPr>
        <w:rPr>
          <w:b/>
        </w:rPr>
      </w:pPr>
      <w:r>
        <w:rPr>
          <w:b/>
        </w:rPr>
        <w:br w:type="page"/>
      </w:r>
    </w:p>
    <w:p w:rsidR="004719A4" w:rsidRDefault="00EC49CB" w:rsidP="004719A4">
      <w:r>
        <w:rPr>
          <w:b/>
        </w:rPr>
        <w:lastRenderedPageBreak/>
        <w:t>3</w:t>
      </w:r>
      <w:r w:rsidR="00D723CC" w:rsidRPr="00DF496F">
        <w:rPr>
          <w:b/>
        </w:rPr>
        <w:t xml:space="preserve"> – </w:t>
      </w:r>
      <w:r w:rsidR="001D3063">
        <w:rPr>
          <w:b/>
        </w:rPr>
        <w:t xml:space="preserve">Use MySQL Workbench to create an EER diagram for a database that stores information about </w:t>
      </w:r>
      <w:r w:rsidR="007B42C1">
        <w:rPr>
          <w:b/>
        </w:rPr>
        <w:t>movies</w:t>
      </w:r>
      <w:r w:rsidR="001D3063">
        <w:rPr>
          <w:b/>
        </w:rPr>
        <w:t>.</w:t>
      </w:r>
      <w:r w:rsidR="000B0B3A">
        <w:rPr>
          <w:b/>
        </w:rPr>
        <w:t xml:space="preserve"> (</w:t>
      </w:r>
      <w:proofErr w:type="gramStart"/>
      <w:r w:rsidR="000B0B3A">
        <w:rPr>
          <w:b/>
        </w:rPr>
        <w:t>you</w:t>
      </w:r>
      <w:proofErr w:type="gramEnd"/>
      <w:r w:rsidR="000B0B3A">
        <w:rPr>
          <w:b/>
        </w:rPr>
        <w:t xml:space="preserve"> will have two tables: </w:t>
      </w:r>
      <w:r w:rsidR="007B42C1">
        <w:rPr>
          <w:b/>
        </w:rPr>
        <w:t>movies</w:t>
      </w:r>
      <w:r w:rsidR="000B0B3A">
        <w:rPr>
          <w:b/>
        </w:rPr>
        <w:t xml:space="preserve"> and </w:t>
      </w:r>
      <w:r w:rsidR="007B42C1">
        <w:rPr>
          <w:b/>
        </w:rPr>
        <w:t>genre</w:t>
      </w:r>
      <w:r w:rsidR="000B0B3A">
        <w:rPr>
          <w:b/>
        </w:rPr>
        <w:t>)</w:t>
      </w:r>
      <w:r w:rsidR="004719A4">
        <w:rPr>
          <w:b/>
        </w:rPr>
        <w:t xml:space="preserve"> (</w:t>
      </w:r>
      <w:r w:rsidR="004719A4">
        <w:t>What is a genre?  A genre is a movie type or category such as horror, comedy, drama etc.)</w:t>
      </w:r>
    </w:p>
    <w:p w:rsidR="001D3063" w:rsidRDefault="001D3063" w:rsidP="001D30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Each </w:t>
      </w:r>
      <w:r w:rsidR="007B42C1">
        <w:rPr>
          <w:b/>
        </w:rPr>
        <w:t>movie</w:t>
      </w:r>
      <w:r>
        <w:rPr>
          <w:b/>
        </w:rPr>
        <w:t xml:space="preserve"> must have a name, description and </w:t>
      </w:r>
      <w:r w:rsidR="007B42C1">
        <w:rPr>
          <w:b/>
        </w:rPr>
        <w:t>release year</w:t>
      </w:r>
      <w:r>
        <w:rPr>
          <w:b/>
        </w:rPr>
        <w:t>.</w:t>
      </w:r>
      <w:r w:rsidR="000B0B3A">
        <w:rPr>
          <w:b/>
        </w:rPr>
        <w:t xml:space="preserve"> (2)</w:t>
      </w:r>
    </w:p>
    <w:p w:rsidR="001D3063" w:rsidRDefault="001D3063" w:rsidP="001D30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Each </w:t>
      </w:r>
      <w:r w:rsidR="007B42C1">
        <w:rPr>
          <w:b/>
        </w:rPr>
        <w:t>movie</w:t>
      </w:r>
      <w:r>
        <w:rPr>
          <w:b/>
        </w:rPr>
        <w:t xml:space="preserve"> must belong to one </w:t>
      </w:r>
      <w:r w:rsidR="007B42C1">
        <w:rPr>
          <w:b/>
        </w:rPr>
        <w:t>genre</w:t>
      </w:r>
      <w:r w:rsidR="000B0B3A">
        <w:rPr>
          <w:b/>
        </w:rPr>
        <w:t>. (2)</w:t>
      </w:r>
    </w:p>
    <w:p w:rsidR="001D3063" w:rsidRDefault="001D3063" w:rsidP="001D30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Each </w:t>
      </w:r>
      <w:r w:rsidR="004719A4">
        <w:rPr>
          <w:b/>
        </w:rPr>
        <w:t>genre</w:t>
      </w:r>
      <w:r>
        <w:rPr>
          <w:b/>
        </w:rPr>
        <w:t xml:space="preserve"> must have a name and description</w:t>
      </w:r>
      <w:r w:rsidR="000B0B3A">
        <w:rPr>
          <w:b/>
        </w:rPr>
        <w:t>. (2)</w:t>
      </w:r>
    </w:p>
    <w:p w:rsidR="001D3063" w:rsidRPr="001D3063" w:rsidRDefault="000B0B3A" w:rsidP="001D30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Show the</w:t>
      </w:r>
      <w:r w:rsidR="001B6FB2">
        <w:rPr>
          <w:b/>
        </w:rPr>
        <w:t xml:space="preserve"> correct</w:t>
      </w:r>
      <w:r>
        <w:rPr>
          <w:b/>
        </w:rPr>
        <w:t xml:space="preserve"> relationship between the tables. (4) </w:t>
      </w:r>
    </w:p>
    <w:p w:rsidR="00D723CC" w:rsidRPr="00DF496F" w:rsidRDefault="001D3063">
      <w:pPr>
        <w:rPr>
          <w:b/>
        </w:rPr>
      </w:pPr>
      <w:r>
        <w:rPr>
          <w:b/>
        </w:rPr>
        <w:t>Save the diagram as DBFinal.mwb</w:t>
      </w:r>
    </w:p>
    <w:p w:rsidR="00157B5F" w:rsidRDefault="00157B5F"/>
    <w:p w:rsidR="00803628" w:rsidRPr="00DF496F" w:rsidRDefault="00EC49CB">
      <w:pPr>
        <w:rPr>
          <w:b/>
        </w:rPr>
      </w:pPr>
      <w:r>
        <w:rPr>
          <w:b/>
        </w:rPr>
        <w:t>4</w:t>
      </w:r>
      <w:r w:rsidR="00D723CC" w:rsidRPr="00DF496F">
        <w:rPr>
          <w:b/>
        </w:rPr>
        <w:t xml:space="preserve"> – Write </w:t>
      </w:r>
      <w:r w:rsidR="000B0B3A" w:rsidRPr="00DF496F">
        <w:rPr>
          <w:b/>
        </w:rPr>
        <w:t xml:space="preserve">a query that </w:t>
      </w:r>
      <w:r w:rsidR="000B0B3A">
        <w:rPr>
          <w:b/>
        </w:rPr>
        <w:t>creates</w:t>
      </w:r>
      <w:r w:rsidR="001D3063">
        <w:rPr>
          <w:b/>
        </w:rPr>
        <w:t xml:space="preserve"> the</w:t>
      </w:r>
      <w:r w:rsidR="001B6FB2">
        <w:rPr>
          <w:b/>
        </w:rPr>
        <w:t xml:space="preserve"> database and</w:t>
      </w:r>
      <w:r w:rsidR="001D3063">
        <w:rPr>
          <w:b/>
        </w:rPr>
        <w:t xml:space="preserve"> tables in question 4.</w:t>
      </w:r>
      <w:r w:rsidR="000B0B3A">
        <w:rPr>
          <w:b/>
        </w:rPr>
        <w:t xml:space="preserve"> (10)</w:t>
      </w:r>
    </w:p>
    <w:p w:rsidR="00803628" w:rsidRDefault="00803628">
      <w:pPr>
        <w:rPr>
          <w:b/>
        </w:rPr>
      </w:pPr>
      <w:r w:rsidRPr="00DF496F">
        <w:rPr>
          <w:b/>
        </w:rPr>
        <w:t>Query:</w:t>
      </w:r>
    </w:p>
    <w:p w:rsidR="000B0B3A" w:rsidRDefault="000B0B3A">
      <w:pPr>
        <w:rPr>
          <w:b/>
        </w:rPr>
      </w:pPr>
    </w:p>
    <w:p w:rsidR="000B0B3A" w:rsidRDefault="000B0B3A">
      <w:pPr>
        <w:rPr>
          <w:b/>
        </w:rPr>
      </w:pPr>
    </w:p>
    <w:p w:rsidR="000B0B3A" w:rsidRDefault="000B0B3A">
      <w:pPr>
        <w:rPr>
          <w:b/>
        </w:rPr>
      </w:pPr>
    </w:p>
    <w:p w:rsidR="000B0B3A" w:rsidRDefault="000B0B3A">
      <w:pPr>
        <w:rPr>
          <w:b/>
        </w:rPr>
      </w:pPr>
    </w:p>
    <w:p w:rsidR="000B0B3A" w:rsidRDefault="000B0B3A">
      <w:pPr>
        <w:rPr>
          <w:b/>
        </w:rPr>
      </w:pPr>
    </w:p>
    <w:p w:rsidR="000B0B3A" w:rsidRDefault="000B0B3A">
      <w:pPr>
        <w:rPr>
          <w:b/>
        </w:rPr>
      </w:pPr>
    </w:p>
    <w:p w:rsidR="000B0B3A" w:rsidRDefault="000B0B3A">
      <w:pPr>
        <w:rPr>
          <w:b/>
        </w:rPr>
      </w:pPr>
    </w:p>
    <w:p w:rsidR="000B0B3A" w:rsidRDefault="000B0B3A">
      <w:pPr>
        <w:rPr>
          <w:b/>
        </w:rPr>
      </w:pPr>
    </w:p>
    <w:p w:rsidR="000B0B3A" w:rsidRPr="00DF496F" w:rsidRDefault="000B0B3A">
      <w:pPr>
        <w:rPr>
          <w:b/>
        </w:rPr>
      </w:pPr>
    </w:p>
    <w:p w:rsidR="00F3403D" w:rsidRPr="00FB3AF8" w:rsidRDefault="00FB3AF8">
      <w:pPr>
        <w:rPr>
          <w:b/>
        </w:rPr>
      </w:pPr>
      <w:r>
        <w:rPr>
          <w:b/>
        </w:rPr>
        <w:t xml:space="preserve">Once you </w:t>
      </w:r>
      <w:r w:rsidR="00677378">
        <w:rPr>
          <w:b/>
        </w:rPr>
        <w:t>have</w:t>
      </w:r>
      <w:r>
        <w:rPr>
          <w:b/>
        </w:rPr>
        <w:t xml:space="preserve"> complete</w:t>
      </w:r>
      <w:r w:rsidR="00677378">
        <w:rPr>
          <w:b/>
        </w:rPr>
        <w:t>d the test</w:t>
      </w:r>
      <w:r>
        <w:rPr>
          <w:b/>
        </w:rPr>
        <w:t>, s</w:t>
      </w:r>
      <w:r w:rsidR="00F3403D" w:rsidRPr="00FB3AF8">
        <w:rPr>
          <w:b/>
        </w:rPr>
        <w:t>ave this document</w:t>
      </w:r>
      <w:r w:rsidR="00EA6E8A">
        <w:rPr>
          <w:b/>
        </w:rPr>
        <w:t xml:space="preserve"> with your name in the file name.  Submit this document along with the file from question 4 </w:t>
      </w:r>
      <w:proofErr w:type="spellStart"/>
      <w:r w:rsidR="00EA6E8A">
        <w:rPr>
          <w:b/>
        </w:rPr>
        <w:t>DBFinal.mwb</w:t>
      </w:r>
      <w:proofErr w:type="spellEnd"/>
      <w:r w:rsidR="00EA6E8A">
        <w:rPr>
          <w:b/>
        </w:rPr>
        <w:t xml:space="preserve"> in the </w:t>
      </w:r>
      <w:proofErr w:type="spellStart"/>
      <w:r w:rsidR="00EA6E8A">
        <w:rPr>
          <w:b/>
        </w:rPr>
        <w:t>moodle</w:t>
      </w:r>
      <w:proofErr w:type="spellEnd"/>
      <w:r w:rsidR="00EA6E8A">
        <w:rPr>
          <w:b/>
        </w:rPr>
        <w:t xml:space="preserve"> drop box.</w:t>
      </w:r>
    </w:p>
    <w:sectPr w:rsidR="00F3403D" w:rsidRPr="00FB3AF8" w:rsidSect="008E4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69A3"/>
    <w:multiLevelType w:val="hybridMultilevel"/>
    <w:tmpl w:val="7EBEE0CC"/>
    <w:lvl w:ilvl="0" w:tplc="33D86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4CC3"/>
    <w:multiLevelType w:val="hybridMultilevel"/>
    <w:tmpl w:val="906AA984"/>
    <w:lvl w:ilvl="0" w:tplc="7B0ACC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1D9"/>
    <w:multiLevelType w:val="hybridMultilevel"/>
    <w:tmpl w:val="0F2686F2"/>
    <w:lvl w:ilvl="0" w:tplc="B85E728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81476"/>
    <w:multiLevelType w:val="hybridMultilevel"/>
    <w:tmpl w:val="81728CB2"/>
    <w:lvl w:ilvl="0" w:tplc="66E261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63F7E"/>
    <w:multiLevelType w:val="hybridMultilevel"/>
    <w:tmpl w:val="62D63B94"/>
    <w:lvl w:ilvl="0" w:tplc="8AD46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54DE"/>
    <w:multiLevelType w:val="hybridMultilevel"/>
    <w:tmpl w:val="5DE812E4"/>
    <w:lvl w:ilvl="0" w:tplc="D8ACE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D3877"/>
    <w:multiLevelType w:val="hybridMultilevel"/>
    <w:tmpl w:val="DEBC6992"/>
    <w:lvl w:ilvl="0" w:tplc="787EE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B41240"/>
    <w:rsid w:val="00091248"/>
    <w:rsid w:val="000B0B3A"/>
    <w:rsid w:val="00157B5F"/>
    <w:rsid w:val="00197DB3"/>
    <w:rsid w:val="001B6FB2"/>
    <w:rsid w:val="001D3063"/>
    <w:rsid w:val="002A58AB"/>
    <w:rsid w:val="00307E63"/>
    <w:rsid w:val="00342A32"/>
    <w:rsid w:val="00354280"/>
    <w:rsid w:val="00367206"/>
    <w:rsid w:val="003A58E8"/>
    <w:rsid w:val="003C6C24"/>
    <w:rsid w:val="003D77AB"/>
    <w:rsid w:val="003E0B82"/>
    <w:rsid w:val="004719A4"/>
    <w:rsid w:val="004B23E3"/>
    <w:rsid w:val="004C5715"/>
    <w:rsid w:val="00502A28"/>
    <w:rsid w:val="00530496"/>
    <w:rsid w:val="00582A0B"/>
    <w:rsid w:val="00641458"/>
    <w:rsid w:val="00656E38"/>
    <w:rsid w:val="00663909"/>
    <w:rsid w:val="00664B32"/>
    <w:rsid w:val="00677378"/>
    <w:rsid w:val="006B1D09"/>
    <w:rsid w:val="006C2897"/>
    <w:rsid w:val="007370B4"/>
    <w:rsid w:val="007462E5"/>
    <w:rsid w:val="007B42C1"/>
    <w:rsid w:val="00803628"/>
    <w:rsid w:val="00813CE3"/>
    <w:rsid w:val="00847729"/>
    <w:rsid w:val="00853DC3"/>
    <w:rsid w:val="0086159C"/>
    <w:rsid w:val="008A5785"/>
    <w:rsid w:val="008E4B8F"/>
    <w:rsid w:val="008E5DF4"/>
    <w:rsid w:val="00931761"/>
    <w:rsid w:val="00937DBA"/>
    <w:rsid w:val="009B61FD"/>
    <w:rsid w:val="00A04177"/>
    <w:rsid w:val="00A36A66"/>
    <w:rsid w:val="00A9576F"/>
    <w:rsid w:val="00B41240"/>
    <w:rsid w:val="00BE6447"/>
    <w:rsid w:val="00C00B53"/>
    <w:rsid w:val="00C33A4E"/>
    <w:rsid w:val="00C42C84"/>
    <w:rsid w:val="00CF72D3"/>
    <w:rsid w:val="00D661A5"/>
    <w:rsid w:val="00D723CC"/>
    <w:rsid w:val="00D806A9"/>
    <w:rsid w:val="00DC0815"/>
    <w:rsid w:val="00DF496F"/>
    <w:rsid w:val="00EA6E8A"/>
    <w:rsid w:val="00EB3F94"/>
    <w:rsid w:val="00EC49CB"/>
    <w:rsid w:val="00F224C0"/>
    <w:rsid w:val="00F3403D"/>
    <w:rsid w:val="00F51A1D"/>
    <w:rsid w:val="00FB3AF8"/>
    <w:rsid w:val="00FD0A82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B64A"/>
  <w15:docId w15:val="{C97E9D74-AEB6-4BF7-951A-5ADA9C52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0154938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B780B9B-5314-4ACD-A8D3-A273A7D2F74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DJordan</dc:creator>
  <cp:lastModifiedBy>SIMON-PIERRE GUAY</cp:lastModifiedBy>
  <cp:revision>3</cp:revision>
  <dcterms:created xsi:type="dcterms:W3CDTF">2018-08-20T12:59:00Z</dcterms:created>
  <dcterms:modified xsi:type="dcterms:W3CDTF">2019-04-22T19:25:00Z</dcterms:modified>
</cp:coreProperties>
</file>